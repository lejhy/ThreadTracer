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63" w:rsidRDefault="00C66663" w:rsidP="00C666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Progress Report 2 Group (M3)</w:t>
      </w:r>
    </w:p>
    <w:p w:rsidR="00C66663" w:rsidRDefault="00C66663" w:rsidP="00C66663">
      <w:pPr>
        <w:rPr>
          <w:b/>
          <w:sz w:val="24"/>
          <w:szCs w:val="28"/>
        </w:rPr>
      </w:pPr>
      <w:r>
        <w:rPr>
          <w:b/>
          <w:sz w:val="24"/>
          <w:szCs w:val="28"/>
        </w:rPr>
        <w:t>Week commencing 16/10/2017</w:t>
      </w:r>
    </w:p>
    <w:p w:rsidR="00C66663" w:rsidRPr="00C66663" w:rsidRDefault="00C66663" w:rsidP="00C66663">
      <w:pPr>
        <w:rPr>
          <w:b/>
          <w:sz w:val="24"/>
          <w:szCs w:val="28"/>
        </w:rPr>
      </w:pPr>
    </w:p>
    <w:p w:rsidR="00000B56" w:rsidRDefault="00000B56" w:rsidP="00783426">
      <w:r>
        <w:t>What did we do so far?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>We continued to work on the design in our sub-groups.</w:t>
      </w:r>
    </w:p>
    <w:p w:rsidR="00000B56" w:rsidRDefault="00000B56" w:rsidP="00000B56">
      <w:r>
        <w:t xml:space="preserve">What did group </w:t>
      </w:r>
      <w:proofErr w:type="gramStart"/>
      <w:r>
        <w:t>A</w:t>
      </w:r>
      <w:proofErr w:type="gramEnd"/>
      <w:r>
        <w:t xml:space="preserve"> do?</w:t>
      </w:r>
    </w:p>
    <w:p w:rsidR="00000B56" w:rsidRDefault="00C66663" w:rsidP="00C66663">
      <w:pPr>
        <w:pStyle w:val="ListParagraph"/>
        <w:numPr>
          <w:ilvl w:val="0"/>
          <w:numId w:val="3"/>
        </w:numPr>
      </w:pPr>
      <w:r>
        <w:t>Started implementing the initial design of the banking system</w:t>
      </w:r>
    </w:p>
    <w:p w:rsidR="00C66663" w:rsidRDefault="00F62997" w:rsidP="00C66663">
      <w:pPr>
        <w:pStyle w:val="ListParagraph"/>
        <w:numPr>
          <w:ilvl w:val="0"/>
          <w:numId w:val="3"/>
        </w:numPr>
      </w:pPr>
      <w:r>
        <w:t>Carried out testing of the initial Design</w:t>
      </w:r>
    </w:p>
    <w:p w:rsidR="00000B56" w:rsidRDefault="00000B56" w:rsidP="00000B56">
      <w:r>
        <w:t xml:space="preserve">What is group </w:t>
      </w:r>
      <w:proofErr w:type="gramStart"/>
      <w:r>
        <w:t>A</w:t>
      </w:r>
      <w:proofErr w:type="gramEnd"/>
      <w:r>
        <w:t xml:space="preserve"> planning to do?</w:t>
      </w:r>
    </w:p>
    <w:p w:rsidR="00000B56" w:rsidRDefault="00C66663" w:rsidP="00000B56">
      <w:pPr>
        <w:pStyle w:val="ListParagraph"/>
        <w:numPr>
          <w:ilvl w:val="0"/>
          <w:numId w:val="4"/>
        </w:numPr>
      </w:pPr>
      <w:r>
        <w:t xml:space="preserve">Complete </w:t>
      </w:r>
      <w:r w:rsidR="00783426">
        <w:t>and refine basic implementation for banking system</w:t>
      </w:r>
    </w:p>
    <w:p w:rsidR="00783426" w:rsidRDefault="00783426" w:rsidP="00000B56">
      <w:pPr>
        <w:pStyle w:val="ListParagraph"/>
        <w:numPr>
          <w:ilvl w:val="0"/>
          <w:numId w:val="4"/>
        </w:numPr>
      </w:pPr>
      <w:r>
        <w:t>Introduce threading to our design</w:t>
      </w:r>
    </w:p>
    <w:p w:rsidR="00F54FB1" w:rsidRDefault="00F54FB1" w:rsidP="00F54FB1">
      <w:r>
        <w:t xml:space="preserve">What problems group </w:t>
      </w:r>
      <w:proofErr w:type="gramStart"/>
      <w:r>
        <w:t>A</w:t>
      </w:r>
      <w:proofErr w:type="gramEnd"/>
      <w:r>
        <w:t xml:space="preserve"> encountered?</w:t>
      </w:r>
      <w:bookmarkStart w:id="0" w:name="_GoBack"/>
      <w:bookmarkEnd w:id="0"/>
    </w:p>
    <w:p w:rsidR="00F54FB1" w:rsidRDefault="00F54FB1" w:rsidP="00F54FB1">
      <w:pPr>
        <w:pStyle w:val="ListParagraph"/>
        <w:numPr>
          <w:ilvl w:val="0"/>
          <w:numId w:val="5"/>
        </w:numPr>
      </w:pPr>
      <w:r>
        <w:t>Infinite loop occurring using recursion while catching user input mismatch exception</w:t>
      </w:r>
    </w:p>
    <w:p w:rsidR="00000B56" w:rsidRDefault="00000B56" w:rsidP="00000B56">
      <w:r>
        <w:t>What did group B do?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>Added GUI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Got the thread hierarchy at runtime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Search function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 xml:space="preserve">New thread </w:t>
      </w:r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Terminate thread</w:t>
      </w:r>
    </w:p>
    <w:p w:rsidR="00000B56" w:rsidRDefault="00000B56" w:rsidP="00000B56">
      <w:r>
        <w:t>What is group B planning to do?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 xml:space="preserve">Filter by </w:t>
      </w:r>
      <w:proofErr w:type="spellStart"/>
      <w:r>
        <w:t>ThreadGroup</w:t>
      </w:r>
      <w:proofErr w:type="spellEnd"/>
    </w:p>
    <w:p w:rsidR="00783426" w:rsidRDefault="00783426" w:rsidP="00000B56">
      <w:pPr>
        <w:pStyle w:val="ListParagraph"/>
        <w:numPr>
          <w:ilvl w:val="0"/>
          <w:numId w:val="2"/>
        </w:numPr>
      </w:pPr>
      <w:r>
        <w:t>Testing</w:t>
      </w:r>
    </w:p>
    <w:p w:rsidR="00F54FB1" w:rsidRDefault="00F54FB1" w:rsidP="00F54FB1">
      <w:r>
        <w:t xml:space="preserve">What problems group </w:t>
      </w:r>
      <w:r>
        <w:t>B</w:t>
      </w:r>
      <w:r>
        <w:t xml:space="preserve"> encountered?</w:t>
      </w:r>
    </w:p>
    <w:p w:rsidR="00F54FB1" w:rsidRDefault="00F54FB1" w:rsidP="00F54FB1">
      <w:pPr>
        <w:pStyle w:val="ListParagraph"/>
        <w:numPr>
          <w:ilvl w:val="0"/>
          <w:numId w:val="6"/>
        </w:numPr>
      </w:pPr>
      <w:r>
        <w:t>Receiving errors when terminating threads</w:t>
      </w:r>
    </w:p>
    <w:p w:rsidR="00000B56" w:rsidRDefault="00000B56" w:rsidP="00000B56"/>
    <w:p w:rsidR="00000B56" w:rsidRDefault="00000B56" w:rsidP="00000B56"/>
    <w:sectPr w:rsid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02180"/>
    <w:multiLevelType w:val="hybridMultilevel"/>
    <w:tmpl w:val="E6A6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C1C"/>
    <w:multiLevelType w:val="hybridMultilevel"/>
    <w:tmpl w:val="62A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46AD9"/>
    <w:multiLevelType w:val="hybridMultilevel"/>
    <w:tmpl w:val="B67AD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200D4"/>
    <w:multiLevelType w:val="hybridMultilevel"/>
    <w:tmpl w:val="72A0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85A99"/>
    <w:multiLevelType w:val="hybridMultilevel"/>
    <w:tmpl w:val="EC40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0215"/>
    <w:multiLevelType w:val="hybridMultilevel"/>
    <w:tmpl w:val="2D90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56"/>
    <w:rsid w:val="00000B56"/>
    <w:rsid w:val="001807D9"/>
    <w:rsid w:val="00783426"/>
    <w:rsid w:val="00815B45"/>
    <w:rsid w:val="00C66663"/>
    <w:rsid w:val="00D14826"/>
    <w:rsid w:val="00F54FB1"/>
    <w:rsid w:val="00F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1382"/>
  <w15:chartTrackingRefBased/>
  <w15:docId w15:val="{23F1E5B7-C114-4179-A91F-B30343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EEABB6AA.dotm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2017-10-16T08:46:00Z</dcterms:created>
  <dcterms:modified xsi:type="dcterms:W3CDTF">2017-10-16T09:12:00Z</dcterms:modified>
</cp:coreProperties>
</file>
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663" w:rsidRDefault="00114BEB" w:rsidP="00C6666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Weekly TODO Report 1</w:t>
      </w:r>
      <w:r w:rsidR="00C66663">
        <w:rPr>
          <w:b/>
          <w:sz w:val="28"/>
          <w:szCs w:val="28"/>
        </w:rPr>
        <w:t xml:space="preserve"> Group (M3)</w:t>
      </w:r>
    </w:p>
    <w:p w:rsidR="00C66663" w:rsidRDefault="005F6F15" w:rsidP="00C66663">
      <w:pPr>
        <w:rPr>
          <w:b/>
          <w:sz w:val="24"/>
          <w:szCs w:val="28"/>
        </w:rPr>
      </w:pPr>
      <w:r>
        <w:rPr>
          <w:b/>
          <w:sz w:val="24"/>
          <w:szCs w:val="28"/>
        </w:rPr>
        <w:t>Week commencing 1</w:t>
      </w:r>
      <w:r w:rsidR="005F6715">
        <w:rPr>
          <w:b/>
          <w:sz w:val="24"/>
          <w:szCs w:val="28"/>
        </w:rPr>
        <w:t>3</w:t>
      </w:r>
      <w:r>
        <w:rPr>
          <w:b/>
          <w:sz w:val="24"/>
          <w:szCs w:val="28"/>
        </w:rPr>
        <w:t>/11</w:t>
      </w:r>
      <w:r w:rsidR="00C66663">
        <w:rPr>
          <w:b/>
          <w:sz w:val="24"/>
          <w:szCs w:val="28"/>
        </w:rPr>
        <w:t>/2017</w:t>
      </w:r>
    </w:p>
    <w:p w:rsidR="00C66663" w:rsidRPr="00C66663" w:rsidRDefault="00C66663" w:rsidP="00C66663">
      <w:pPr>
        <w:rPr>
          <w:b/>
          <w:sz w:val="24"/>
          <w:szCs w:val="28"/>
        </w:rPr>
      </w:pPr>
    </w:p>
    <w:p w:rsidR="00000B56" w:rsidRDefault="00000B56" w:rsidP="00F9265F">
      <w:r>
        <w:t xml:space="preserve">What did we </w:t>
      </w:r>
      <w:r w:rsidR="005F6F15">
        <w:t>need to do</w:t>
      </w:r>
      <w:r>
        <w:t>?</w:t>
      </w:r>
    </w:p>
    <w:p w:rsidR="00713D1B" w:rsidRDefault="005F6F15" w:rsidP="00713D1B">
      <w:r>
        <w:t>Part A</w:t>
      </w:r>
    </w:p>
    <w:p w:rsidR="00153F4B" w:rsidRDefault="00153F4B" w:rsidP="00713D1B">
      <w:pPr>
        <w:pStyle w:val="ListParagraph"/>
        <w:numPr>
          <w:ilvl w:val="0"/>
          <w:numId w:val="11"/>
        </w:numPr>
      </w:pPr>
      <w:r>
        <w:t>Sort out synchronization</w:t>
      </w:r>
    </w:p>
    <w:p w:rsidR="00153F4B" w:rsidRDefault="00153F4B" w:rsidP="00153F4B">
      <w:pPr>
        <w:pStyle w:val="ListParagraph"/>
        <w:numPr>
          <w:ilvl w:val="0"/>
          <w:numId w:val="10"/>
        </w:numPr>
      </w:pPr>
      <w:proofErr w:type="spellStart"/>
      <w:r>
        <w:t>tryLock</w:t>
      </w:r>
      <w:proofErr w:type="spellEnd"/>
      <w:r>
        <w:t>()</w:t>
      </w:r>
    </w:p>
    <w:p w:rsidR="00153F4B" w:rsidRDefault="00153F4B" w:rsidP="00153F4B">
      <w:pPr>
        <w:pStyle w:val="ListParagraph"/>
        <w:numPr>
          <w:ilvl w:val="0"/>
          <w:numId w:val="10"/>
        </w:numPr>
      </w:pPr>
      <w:proofErr w:type="spellStart"/>
      <w:r w:rsidRPr="00153F4B">
        <w:t>reentrantlock</w:t>
      </w:r>
      <w:proofErr w:type="spellEnd"/>
    </w:p>
    <w:p w:rsidR="00153F4B" w:rsidRDefault="00153F4B" w:rsidP="00153F4B">
      <w:pPr>
        <w:pStyle w:val="ListParagraph"/>
        <w:numPr>
          <w:ilvl w:val="0"/>
          <w:numId w:val="9"/>
        </w:numPr>
      </w:pPr>
      <w:r>
        <w:t>Testing Junit</w:t>
      </w:r>
      <w:r w:rsidR="00C00982">
        <w:t xml:space="preserve"> on synchronized code</w:t>
      </w:r>
    </w:p>
    <w:p w:rsidR="00713D1B" w:rsidRDefault="00114BEB" w:rsidP="00713D1B">
      <w:pPr>
        <w:pStyle w:val="ListParagraph"/>
        <w:numPr>
          <w:ilvl w:val="0"/>
          <w:numId w:val="9"/>
        </w:numPr>
      </w:pPr>
      <w:r>
        <w:t>Complete the base code</w:t>
      </w:r>
    </w:p>
    <w:p w:rsidR="00713D1B" w:rsidRDefault="00867E38" w:rsidP="00713D1B">
      <w:pPr>
        <w:pStyle w:val="ListParagraph"/>
        <w:numPr>
          <w:ilvl w:val="0"/>
          <w:numId w:val="10"/>
        </w:numPr>
      </w:pPr>
      <w:r>
        <w:t xml:space="preserve">Hard coded </w:t>
      </w:r>
      <w:proofErr w:type="spellStart"/>
      <w:r>
        <w:t>userInput</w:t>
      </w:r>
      <w:proofErr w:type="spellEnd"/>
    </w:p>
    <w:p w:rsidR="00713D1B" w:rsidRDefault="00713D1B" w:rsidP="00713D1B">
      <w:pPr>
        <w:pStyle w:val="ListParagraph"/>
        <w:numPr>
          <w:ilvl w:val="0"/>
          <w:numId w:val="9"/>
        </w:numPr>
      </w:pPr>
      <w:r>
        <w:t>Simulate uses</w:t>
      </w:r>
      <w:bookmarkStart w:id="0" w:name="_GoBack"/>
      <w:bookmarkEnd w:id="0"/>
    </w:p>
    <w:p w:rsidR="00713D1B" w:rsidRDefault="00713D1B" w:rsidP="00713D1B">
      <w:pPr>
        <w:pStyle w:val="ListParagraph"/>
        <w:numPr>
          <w:ilvl w:val="0"/>
          <w:numId w:val="9"/>
        </w:numPr>
      </w:pPr>
      <w:r>
        <w:t>Testing documentation</w:t>
      </w:r>
    </w:p>
    <w:p w:rsidR="00713D1B" w:rsidRDefault="00713D1B" w:rsidP="00713D1B">
      <w:pPr>
        <w:pStyle w:val="ListParagraph"/>
        <w:ind w:left="1080"/>
      </w:pPr>
    </w:p>
    <w:p w:rsidR="00000B56" w:rsidRDefault="00000B56" w:rsidP="00000B56"/>
    <w:sectPr w:rsidR="00000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1624"/>
    <w:multiLevelType w:val="hybridMultilevel"/>
    <w:tmpl w:val="18D653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02180"/>
    <w:multiLevelType w:val="hybridMultilevel"/>
    <w:tmpl w:val="E6A615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C6C1C"/>
    <w:multiLevelType w:val="hybridMultilevel"/>
    <w:tmpl w:val="62A00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65F05"/>
    <w:multiLevelType w:val="hybridMultilevel"/>
    <w:tmpl w:val="FDD45B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46AD9"/>
    <w:multiLevelType w:val="hybridMultilevel"/>
    <w:tmpl w:val="B67AD7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200D4"/>
    <w:multiLevelType w:val="hybridMultilevel"/>
    <w:tmpl w:val="E83C01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185A99"/>
    <w:multiLevelType w:val="hybridMultilevel"/>
    <w:tmpl w:val="EC40E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1F638A"/>
    <w:multiLevelType w:val="hybridMultilevel"/>
    <w:tmpl w:val="7B32A6C0"/>
    <w:lvl w:ilvl="0" w:tplc="480C84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AD0215"/>
    <w:multiLevelType w:val="hybridMultilevel"/>
    <w:tmpl w:val="2D9050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7150B9"/>
    <w:multiLevelType w:val="hybridMultilevel"/>
    <w:tmpl w:val="D548E876"/>
    <w:lvl w:ilvl="0" w:tplc="524A3F9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F4F755F"/>
    <w:multiLevelType w:val="hybridMultilevel"/>
    <w:tmpl w:val="C59EB5D0"/>
    <w:lvl w:ilvl="0" w:tplc="E61425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8"/>
  </w:num>
  <w:num w:numId="6">
    <w:abstractNumId w:val="1"/>
  </w:num>
  <w:num w:numId="7">
    <w:abstractNumId w:val="3"/>
  </w:num>
  <w:num w:numId="8">
    <w:abstractNumId w:val="0"/>
  </w:num>
  <w:num w:numId="9">
    <w:abstractNumId w:val="10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B56"/>
    <w:rsid w:val="00000B56"/>
    <w:rsid w:val="00114BEB"/>
    <w:rsid w:val="00153F4B"/>
    <w:rsid w:val="001807D9"/>
    <w:rsid w:val="003A1C8B"/>
    <w:rsid w:val="005F6715"/>
    <w:rsid w:val="005F6F15"/>
    <w:rsid w:val="00713D1B"/>
    <w:rsid w:val="00714E2E"/>
    <w:rsid w:val="00783426"/>
    <w:rsid w:val="00815B45"/>
    <w:rsid w:val="00817A4B"/>
    <w:rsid w:val="00867E38"/>
    <w:rsid w:val="00C00982"/>
    <w:rsid w:val="00C53714"/>
    <w:rsid w:val="00C66663"/>
    <w:rsid w:val="00D14826"/>
    <w:rsid w:val="00DB64A2"/>
    <w:rsid w:val="00F54FB1"/>
    <w:rsid w:val="00F62997"/>
    <w:rsid w:val="00F9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8B40D"/>
  <w15:chartTrackingRefBased/>
  <w15:docId w15:val="{23F1E5B7-C114-4179-A91F-B303431F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B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1C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C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73803B9B.dotm</Template>
  <TotalTime>1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2017-10-23T09:17:00Z</cp:lastPrinted>
  <dcterms:created xsi:type="dcterms:W3CDTF">2017-11-13T10:55:00Z</dcterms:created>
  <dcterms:modified xsi:type="dcterms:W3CDTF">2017-11-13T10:55:00Z</dcterms:modified>
</cp:coreProperties>
</file>
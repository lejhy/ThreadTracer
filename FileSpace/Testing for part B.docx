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EB" w:rsidRDefault="00B606AC">
      <w:r>
        <w:t>Testing for part B</w:t>
      </w:r>
    </w:p>
    <w:p w:rsidR="00B606AC" w:rsidRDefault="00B606AC"/>
    <w:p w:rsidR="00B606AC" w:rsidRDefault="00B606AC">
      <w:r>
        <w:t xml:space="preserve">Testing the </w:t>
      </w:r>
      <w:proofErr w:type="spellStart"/>
      <w:r>
        <w:t>ThreadTracer</w:t>
      </w:r>
      <w:proofErr w:type="spellEnd"/>
    </w:p>
    <w:p w:rsidR="00B606AC" w:rsidRDefault="00B606AC">
      <w:r>
        <w:t>Public methods:</w:t>
      </w:r>
    </w:p>
    <w:p w:rsidR="00B606AC" w:rsidRDefault="00B606AC" w:rsidP="00B606AC">
      <w:pPr>
        <w:pStyle w:val="ListParagraph"/>
        <w:numPr>
          <w:ilvl w:val="0"/>
          <w:numId w:val="1"/>
        </w:numPr>
      </w:pPr>
      <w:proofErr w:type="spellStart"/>
      <w:r>
        <w:t>createNew</w:t>
      </w:r>
      <w:proofErr w:type="spellEnd"/>
      <w:r>
        <w:t xml:space="preserve"> Thread – Is meant to create a new thread</w:t>
      </w:r>
    </w:p>
    <w:p w:rsidR="00B606AC" w:rsidRDefault="00B606AC" w:rsidP="00B606AC">
      <w:pPr>
        <w:pStyle w:val="ListParagraph"/>
        <w:numPr>
          <w:ilvl w:val="0"/>
          <w:numId w:val="2"/>
        </w:numPr>
      </w:pPr>
      <w:r>
        <w:t>Test: compare number of threads before the method call and then after the call.</w:t>
      </w:r>
    </w:p>
    <w:p w:rsidR="00B606AC" w:rsidRDefault="00B606AC" w:rsidP="00B606AC">
      <w:pPr>
        <w:pStyle w:val="ListParagraph"/>
        <w:numPr>
          <w:ilvl w:val="0"/>
          <w:numId w:val="2"/>
        </w:numPr>
      </w:pPr>
      <w:r>
        <w:t xml:space="preserve">Result: </w:t>
      </w:r>
    </w:p>
    <w:p w:rsidR="00C71A1E" w:rsidRDefault="00C71A1E" w:rsidP="00C71A1E">
      <w:pPr>
        <w:pStyle w:val="ListParagraph"/>
        <w:numPr>
          <w:ilvl w:val="0"/>
          <w:numId w:val="1"/>
        </w:numPr>
      </w:pPr>
      <w:proofErr w:type="spellStart"/>
      <w:r>
        <w:t>changeThreadName</w:t>
      </w:r>
      <w:proofErr w:type="spellEnd"/>
      <w:r>
        <w:t xml:space="preserve"> – change the name of a thread</w:t>
      </w:r>
    </w:p>
    <w:p w:rsidR="00C71A1E" w:rsidRDefault="00C71A1E" w:rsidP="00C71A1E">
      <w:pPr>
        <w:pStyle w:val="ListParagraph"/>
        <w:numPr>
          <w:ilvl w:val="0"/>
          <w:numId w:val="2"/>
        </w:numPr>
      </w:pPr>
      <w:r>
        <w:t xml:space="preserve"> Test: compare the name of the thread after the call with the value that is submitted</w:t>
      </w:r>
    </w:p>
    <w:p w:rsidR="00C71A1E" w:rsidRDefault="00C71A1E" w:rsidP="00C71A1E">
      <w:pPr>
        <w:pStyle w:val="ListParagraph"/>
        <w:numPr>
          <w:ilvl w:val="0"/>
          <w:numId w:val="2"/>
        </w:numPr>
      </w:pPr>
      <w:r>
        <w:t>Result:</w:t>
      </w:r>
      <w:bookmarkStart w:id="0" w:name="_GoBack"/>
      <w:bookmarkEnd w:id="0"/>
      <w:r>
        <w:br/>
      </w:r>
    </w:p>
    <w:p w:rsidR="00B606AC" w:rsidRDefault="00B606AC"/>
    <w:p w:rsidR="00B606AC" w:rsidRDefault="00B606AC"/>
    <w:p w:rsidR="00B606AC" w:rsidRDefault="00B606AC"/>
    <w:p w:rsidR="00B606AC" w:rsidRDefault="00B606AC"/>
    <w:p w:rsidR="00B606AC" w:rsidRDefault="00B606AC"/>
    <w:p w:rsidR="00B606AC" w:rsidRDefault="00B606AC">
      <w:r>
        <w:t>//Forgot I had a lecture but I wanted to make an example</w:t>
      </w:r>
    </w:p>
    <w:sectPr w:rsidR="00B6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37C44"/>
    <w:multiLevelType w:val="hybridMultilevel"/>
    <w:tmpl w:val="5C1C2C7C"/>
    <w:lvl w:ilvl="0" w:tplc="B1489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54F7"/>
    <w:multiLevelType w:val="hybridMultilevel"/>
    <w:tmpl w:val="FF5054A6"/>
    <w:lvl w:ilvl="0" w:tplc="46FC7E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AC"/>
    <w:rsid w:val="00700478"/>
    <w:rsid w:val="00A751C1"/>
    <w:rsid w:val="00B606AC"/>
    <w:rsid w:val="00C7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D8A0"/>
  <w15:chartTrackingRefBased/>
  <w15:docId w15:val="{A6DAE90E-403C-4746-A1E0-15EE1115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39B3F95B.dotm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2017-10-23T09:36:00Z</dcterms:created>
  <dcterms:modified xsi:type="dcterms:W3CDTF">2017-10-23T09:50:00Z</dcterms:modified>
</cp:coreProperties>
</file>
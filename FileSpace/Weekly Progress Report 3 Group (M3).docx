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663" w:rsidRDefault="00C53714" w:rsidP="00C6666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Weekly Progress Report 3</w:t>
      </w:r>
      <w:r w:rsidR="00C66663">
        <w:rPr>
          <w:b/>
          <w:sz w:val="28"/>
          <w:szCs w:val="28"/>
        </w:rPr>
        <w:t xml:space="preserve"> Group (M3)</w:t>
      </w:r>
    </w:p>
    <w:p w:rsidR="00C66663" w:rsidRDefault="005F6715" w:rsidP="00C66663">
      <w:pPr>
        <w:rPr>
          <w:b/>
          <w:sz w:val="24"/>
          <w:szCs w:val="28"/>
        </w:rPr>
      </w:pPr>
      <w:r>
        <w:rPr>
          <w:b/>
          <w:sz w:val="24"/>
          <w:szCs w:val="28"/>
        </w:rPr>
        <w:t>Week commencing 23</w:t>
      </w:r>
      <w:r w:rsidR="00C66663">
        <w:rPr>
          <w:b/>
          <w:sz w:val="24"/>
          <w:szCs w:val="28"/>
        </w:rPr>
        <w:t>/10/2017</w:t>
      </w:r>
    </w:p>
    <w:p w:rsidR="00C66663" w:rsidRPr="00C66663" w:rsidRDefault="00C66663" w:rsidP="00C66663">
      <w:pPr>
        <w:rPr>
          <w:b/>
          <w:sz w:val="24"/>
          <w:szCs w:val="28"/>
        </w:rPr>
      </w:pPr>
    </w:p>
    <w:p w:rsidR="00000B56" w:rsidRDefault="00000B56" w:rsidP="00783426">
      <w:r>
        <w:t>What did we do so far?</w:t>
      </w:r>
    </w:p>
    <w:p w:rsidR="00000B56" w:rsidRDefault="00783426" w:rsidP="00000B56">
      <w:pPr>
        <w:pStyle w:val="ListParagraph"/>
        <w:numPr>
          <w:ilvl w:val="0"/>
          <w:numId w:val="2"/>
        </w:numPr>
      </w:pPr>
      <w:r>
        <w:t>We continued to work on the design in our sub-groups.</w:t>
      </w:r>
    </w:p>
    <w:p w:rsidR="00C53714" w:rsidRDefault="00000B56" w:rsidP="00C53714">
      <w:r>
        <w:t xml:space="preserve">What did group </w:t>
      </w:r>
      <w:proofErr w:type="gramStart"/>
      <w:r>
        <w:t>A</w:t>
      </w:r>
      <w:proofErr w:type="gramEnd"/>
      <w:r>
        <w:t xml:space="preserve"> do?</w:t>
      </w:r>
    </w:p>
    <w:p w:rsidR="00714E2E" w:rsidRDefault="00714E2E" w:rsidP="00714E2E">
      <w:pPr>
        <w:pStyle w:val="ListParagraph"/>
        <w:numPr>
          <w:ilvl w:val="0"/>
          <w:numId w:val="2"/>
        </w:numPr>
      </w:pPr>
      <w:r>
        <w:t>Started work on threading</w:t>
      </w:r>
    </w:p>
    <w:p w:rsidR="00C53714" w:rsidRDefault="00714E2E" w:rsidP="00714E2E">
      <w:pPr>
        <w:pStyle w:val="ListParagraph"/>
        <w:numPr>
          <w:ilvl w:val="0"/>
          <w:numId w:val="2"/>
        </w:numPr>
      </w:pPr>
      <w:r>
        <w:t>Created basis for the GUI</w:t>
      </w:r>
    </w:p>
    <w:p w:rsidR="00714E2E" w:rsidRDefault="00714E2E" w:rsidP="00714E2E">
      <w:pPr>
        <w:pStyle w:val="ListParagraph"/>
        <w:numPr>
          <w:ilvl w:val="0"/>
          <w:numId w:val="2"/>
        </w:numPr>
      </w:pPr>
      <w:r>
        <w:t>Done some testing with hard coded values</w:t>
      </w:r>
    </w:p>
    <w:p w:rsidR="00714E2E" w:rsidRDefault="00714E2E" w:rsidP="00714E2E">
      <w:pPr>
        <w:pStyle w:val="ListParagraph"/>
        <w:numPr>
          <w:ilvl w:val="0"/>
          <w:numId w:val="2"/>
        </w:numPr>
      </w:pPr>
      <w:r>
        <w:t xml:space="preserve">Done code for Thread Groups, </w:t>
      </w:r>
      <w:proofErr w:type="spellStart"/>
      <w:r>
        <w:t>Runnables</w:t>
      </w:r>
      <w:proofErr w:type="spellEnd"/>
      <w:r>
        <w:t xml:space="preserve"> and Threads</w:t>
      </w:r>
    </w:p>
    <w:p w:rsidR="00C53714" w:rsidRDefault="00000B56" w:rsidP="00C53714">
      <w:r>
        <w:t xml:space="preserve">What is group </w:t>
      </w:r>
      <w:proofErr w:type="gramStart"/>
      <w:r>
        <w:t>A</w:t>
      </w:r>
      <w:proofErr w:type="gramEnd"/>
      <w:r>
        <w:t xml:space="preserve"> planning to do?</w:t>
      </w:r>
    </w:p>
    <w:p w:rsidR="00C53714" w:rsidRDefault="00714E2E" w:rsidP="00714E2E">
      <w:pPr>
        <w:pStyle w:val="ListParagraph"/>
        <w:numPr>
          <w:ilvl w:val="0"/>
          <w:numId w:val="7"/>
        </w:numPr>
      </w:pPr>
      <w:r>
        <w:t>Implement fully working GUI</w:t>
      </w:r>
    </w:p>
    <w:p w:rsidR="00714E2E" w:rsidRDefault="00714E2E" w:rsidP="00714E2E">
      <w:pPr>
        <w:pStyle w:val="ListParagraph"/>
        <w:numPr>
          <w:ilvl w:val="0"/>
          <w:numId w:val="7"/>
        </w:numPr>
      </w:pPr>
      <w:r>
        <w:t>Finish threading</w:t>
      </w:r>
    </w:p>
    <w:p w:rsidR="00C53714" w:rsidRDefault="00F54FB1" w:rsidP="00C53714">
      <w:r>
        <w:t xml:space="preserve">What problems group </w:t>
      </w:r>
      <w:proofErr w:type="gramStart"/>
      <w:r>
        <w:t>A</w:t>
      </w:r>
      <w:proofErr w:type="gramEnd"/>
      <w:r>
        <w:t xml:space="preserve"> encountered?</w:t>
      </w:r>
    </w:p>
    <w:p w:rsidR="00C53714" w:rsidRDefault="00817A4B" w:rsidP="00714E2E">
      <w:pPr>
        <w:pStyle w:val="ListParagraph"/>
        <w:numPr>
          <w:ilvl w:val="0"/>
          <w:numId w:val="8"/>
        </w:numPr>
      </w:pPr>
      <w:r>
        <w:t>Invasion of group B</w:t>
      </w:r>
    </w:p>
    <w:p w:rsidR="00C53714" w:rsidRDefault="00000B56" w:rsidP="00C53714">
      <w:r>
        <w:t>What did group B do?</w:t>
      </w:r>
      <w:bookmarkStart w:id="0" w:name="_GoBack"/>
      <w:bookmarkEnd w:id="0"/>
    </w:p>
    <w:p w:rsidR="005F6715" w:rsidRDefault="00C53714" w:rsidP="005F6715">
      <w:pPr>
        <w:pStyle w:val="ListParagraph"/>
        <w:numPr>
          <w:ilvl w:val="0"/>
          <w:numId w:val="2"/>
        </w:numPr>
      </w:pPr>
      <w:r>
        <w:t xml:space="preserve">Add in the </w:t>
      </w:r>
      <w:proofErr w:type="spellStart"/>
      <w:r w:rsidR="005F6715">
        <w:t>ThreadGroup</w:t>
      </w:r>
      <w:proofErr w:type="spellEnd"/>
      <w:r w:rsidR="005F6715">
        <w:t xml:space="preserve">  to </w:t>
      </w:r>
      <w:proofErr w:type="spellStart"/>
      <w:r w:rsidR="005F6715">
        <w:t>gui</w:t>
      </w:r>
      <w:proofErr w:type="spellEnd"/>
    </w:p>
    <w:p w:rsidR="005F6715" w:rsidRDefault="005F6715" w:rsidP="005F6715">
      <w:pPr>
        <w:pStyle w:val="ListParagraph"/>
        <w:numPr>
          <w:ilvl w:val="0"/>
          <w:numId w:val="2"/>
        </w:numPr>
      </w:pPr>
      <w:r>
        <w:t xml:space="preserve">Add filter by </w:t>
      </w:r>
      <w:proofErr w:type="spellStart"/>
      <w:r>
        <w:t>ThreadGroup</w:t>
      </w:r>
      <w:proofErr w:type="spellEnd"/>
    </w:p>
    <w:p w:rsidR="005F6715" w:rsidRDefault="005F6715" w:rsidP="005F6715">
      <w:pPr>
        <w:pStyle w:val="ListParagraph"/>
        <w:numPr>
          <w:ilvl w:val="0"/>
          <w:numId w:val="2"/>
        </w:numPr>
      </w:pPr>
      <w:r>
        <w:t>Testing</w:t>
      </w:r>
    </w:p>
    <w:p w:rsidR="00C53714" w:rsidRDefault="005F6715" w:rsidP="005F6715">
      <w:pPr>
        <w:pStyle w:val="ListParagraph"/>
        <w:numPr>
          <w:ilvl w:val="0"/>
          <w:numId w:val="2"/>
        </w:numPr>
      </w:pPr>
      <w:r>
        <w:t>Hide errors when terminating threads</w:t>
      </w:r>
      <w:r w:rsidR="00C53714">
        <w:t xml:space="preserve"> </w:t>
      </w:r>
    </w:p>
    <w:p w:rsidR="00C53714" w:rsidRDefault="00000B56" w:rsidP="00C53714">
      <w:r>
        <w:t>What is group B planning to do?</w:t>
      </w:r>
    </w:p>
    <w:p w:rsidR="00C53714" w:rsidRDefault="005F6715" w:rsidP="005F6715">
      <w:pPr>
        <w:pStyle w:val="ListParagraph"/>
        <w:numPr>
          <w:ilvl w:val="0"/>
          <w:numId w:val="2"/>
        </w:numPr>
      </w:pPr>
      <w:r>
        <w:t>Help group A</w:t>
      </w:r>
    </w:p>
    <w:p w:rsidR="00000B56" w:rsidRDefault="00F54FB1" w:rsidP="00C53714">
      <w:r>
        <w:t>What problems group B encountered?</w:t>
      </w:r>
    </w:p>
    <w:p w:rsidR="00C53714" w:rsidRDefault="005F6715" w:rsidP="005F6715">
      <w:pPr>
        <w:pStyle w:val="ListParagraph"/>
        <w:numPr>
          <w:ilvl w:val="0"/>
          <w:numId w:val="2"/>
        </w:numPr>
      </w:pPr>
      <w:r>
        <w:t>Ran out of work</w:t>
      </w:r>
    </w:p>
    <w:p w:rsidR="00000B56" w:rsidRDefault="00000B56" w:rsidP="00000B56"/>
    <w:sectPr w:rsidR="0000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624"/>
    <w:multiLevelType w:val="hybridMultilevel"/>
    <w:tmpl w:val="18D65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02180"/>
    <w:multiLevelType w:val="hybridMultilevel"/>
    <w:tmpl w:val="E6A61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C6C1C"/>
    <w:multiLevelType w:val="hybridMultilevel"/>
    <w:tmpl w:val="62A00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5F05"/>
    <w:multiLevelType w:val="hybridMultilevel"/>
    <w:tmpl w:val="FDD45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46AD9"/>
    <w:multiLevelType w:val="hybridMultilevel"/>
    <w:tmpl w:val="B67AD7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200D4"/>
    <w:multiLevelType w:val="hybridMultilevel"/>
    <w:tmpl w:val="E83C01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5A99"/>
    <w:multiLevelType w:val="hybridMultilevel"/>
    <w:tmpl w:val="EC40E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215"/>
    <w:multiLevelType w:val="hybridMultilevel"/>
    <w:tmpl w:val="2D905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</w:num>
  <w:num w:numId="5">
    <w:abstractNumId w:val="7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B56"/>
    <w:rsid w:val="00000B56"/>
    <w:rsid w:val="001807D9"/>
    <w:rsid w:val="003A1C8B"/>
    <w:rsid w:val="005F6715"/>
    <w:rsid w:val="00714E2E"/>
    <w:rsid w:val="00783426"/>
    <w:rsid w:val="00815B45"/>
    <w:rsid w:val="00817A4B"/>
    <w:rsid w:val="00C53714"/>
    <w:rsid w:val="00C66663"/>
    <w:rsid w:val="00D14826"/>
    <w:rsid w:val="00DB64A2"/>
    <w:rsid w:val="00F54FB1"/>
    <w:rsid w:val="00F6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5ABDC"/>
  <w15:chartTrackingRefBased/>
  <w15:docId w15:val="{23F1E5B7-C114-4179-A91F-B303431F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B5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1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39B3F95B.dotm</Template>
  <TotalTime>80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2017-10-23T09:17:00Z</cp:lastPrinted>
  <dcterms:created xsi:type="dcterms:W3CDTF">2017-10-23T08:13:00Z</dcterms:created>
  <dcterms:modified xsi:type="dcterms:W3CDTF">2017-10-23T09:32:00Z</dcterms:modified>
</cp:coreProperties>
</file>
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663" w:rsidRDefault="00391C49" w:rsidP="00C66663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Weekly Progress Report 4</w:t>
      </w:r>
      <w:r w:rsidR="00C66663">
        <w:rPr>
          <w:b/>
          <w:sz w:val="28"/>
          <w:szCs w:val="28"/>
        </w:rPr>
        <w:t xml:space="preserve"> Group (M3)</w:t>
      </w:r>
    </w:p>
    <w:p w:rsidR="00C66663" w:rsidRDefault="005F6715" w:rsidP="00C66663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Week commencing </w:t>
      </w:r>
      <w:r w:rsidR="00391C49">
        <w:rPr>
          <w:b/>
          <w:sz w:val="24"/>
          <w:szCs w:val="28"/>
        </w:rPr>
        <w:t>20/11/2017</w:t>
      </w:r>
    </w:p>
    <w:p w:rsidR="00C66663" w:rsidRPr="00C66663" w:rsidRDefault="00C66663" w:rsidP="00C66663">
      <w:pPr>
        <w:rPr>
          <w:b/>
          <w:sz w:val="24"/>
          <w:szCs w:val="28"/>
        </w:rPr>
      </w:pPr>
    </w:p>
    <w:p w:rsidR="00000B56" w:rsidRDefault="00000B56" w:rsidP="00783426">
      <w:r>
        <w:t>What did we do so far?</w:t>
      </w:r>
    </w:p>
    <w:p w:rsidR="00000B56" w:rsidRDefault="00391C49" w:rsidP="00000B56">
      <w:pPr>
        <w:pStyle w:val="ListParagraph"/>
        <w:numPr>
          <w:ilvl w:val="0"/>
          <w:numId w:val="2"/>
        </w:numPr>
      </w:pPr>
      <w:r>
        <w:t>Worked mainly on part A</w:t>
      </w:r>
    </w:p>
    <w:p w:rsidR="00C53714" w:rsidRDefault="00000B56" w:rsidP="00C53714">
      <w:r>
        <w:t xml:space="preserve">What did group </w:t>
      </w:r>
      <w:proofErr w:type="gramStart"/>
      <w:r>
        <w:t>A</w:t>
      </w:r>
      <w:proofErr w:type="gramEnd"/>
      <w:r>
        <w:t xml:space="preserve"> do?</w:t>
      </w:r>
    </w:p>
    <w:p w:rsidR="00391C49" w:rsidRDefault="00391C49" w:rsidP="00391C49">
      <w:pPr>
        <w:pStyle w:val="ListParagraph"/>
        <w:numPr>
          <w:ilvl w:val="0"/>
          <w:numId w:val="2"/>
        </w:numPr>
      </w:pPr>
      <w:r>
        <w:t>Junit Testing</w:t>
      </w:r>
    </w:p>
    <w:p w:rsidR="00391C49" w:rsidRDefault="00391C49" w:rsidP="00391C49">
      <w:pPr>
        <w:pStyle w:val="ListParagraph"/>
        <w:numPr>
          <w:ilvl w:val="0"/>
          <w:numId w:val="2"/>
        </w:numPr>
      </w:pPr>
      <w:r>
        <w:t>Concurrent &amp; thread safe testing</w:t>
      </w:r>
    </w:p>
    <w:p w:rsidR="00391C49" w:rsidRDefault="00391C49" w:rsidP="00391C49">
      <w:pPr>
        <w:pStyle w:val="ListParagraph"/>
        <w:numPr>
          <w:ilvl w:val="0"/>
          <w:numId w:val="2"/>
        </w:numPr>
      </w:pPr>
      <w:r>
        <w:t>Fixed problems with implementation</w:t>
      </w:r>
    </w:p>
    <w:p w:rsidR="00C53714" w:rsidRDefault="00000B56" w:rsidP="00C53714">
      <w:r>
        <w:t xml:space="preserve">What is group </w:t>
      </w:r>
      <w:proofErr w:type="gramStart"/>
      <w:r>
        <w:t>A</w:t>
      </w:r>
      <w:proofErr w:type="gramEnd"/>
      <w:r>
        <w:t xml:space="preserve"> planning to do?</w:t>
      </w:r>
    </w:p>
    <w:p w:rsidR="00C53714" w:rsidRDefault="00391C49" w:rsidP="00714E2E">
      <w:pPr>
        <w:pStyle w:val="ListParagraph"/>
        <w:numPr>
          <w:ilvl w:val="0"/>
          <w:numId w:val="7"/>
        </w:numPr>
      </w:pPr>
      <w:r>
        <w:t>Testing documentation</w:t>
      </w:r>
    </w:p>
    <w:p w:rsidR="00714E2E" w:rsidRDefault="00391C49" w:rsidP="00714E2E">
      <w:pPr>
        <w:pStyle w:val="ListParagraph"/>
        <w:numPr>
          <w:ilvl w:val="0"/>
          <w:numId w:val="7"/>
        </w:numPr>
      </w:pPr>
      <w:r>
        <w:t>Finish Testing</w:t>
      </w:r>
    </w:p>
    <w:p w:rsidR="00C53714" w:rsidRDefault="00F54FB1" w:rsidP="00C53714">
      <w:r>
        <w:t xml:space="preserve">What problems group </w:t>
      </w:r>
      <w:proofErr w:type="gramStart"/>
      <w:r>
        <w:t>A</w:t>
      </w:r>
      <w:proofErr w:type="gramEnd"/>
      <w:r>
        <w:t xml:space="preserve"> encountered?</w:t>
      </w:r>
    </w:p>
    <w:p w:rsidR="00C53714" w:rsidRDefault="00391C49" w:rsidP="00714E2E">
      <w:pPr>
        <w:pStyle w:val="ListParagraph"/>
        <w:numPr>
          <w:ilvl w:val="0"/>
          <w:numId w:val="8"/>
        </w:numPr>
      </w:pPr>
      <w:r>
        <w:t>Tests failed so implementation changed</w:t>
      </w:r>
    </w:p>
    <w:p w:rsidR="00C53714" w:rsidRDefault="00000B56" w:rsidP="00C53714">
      <w:r>
        <w:t>What did group B do?</w:t>
      </w:r>
    </w:p>
    <w:p w:rsidR="00391C49" w:rsidRDefault="00391C49" w:rsidP="00391C49">
      <w:pPr>
        <w:pStyle w:val="ListParagraph"/>
        <w:numPr>
          <w:ilvl w:val="0"/>
          <w:numId w:val="2"/>
        </w:numPr>
      </w:pPr>
      <w:r>
        <w:t xml:space="preserve">Changed tests slightly </w:t>
      </w:r>
    </w:p>
    <w:p w:rsidR="00C53714" w:rsidRDefault="00000B56" w:rsidP="00391C49">
      <w:r>
        <w:t>What is group B planning to do?</w:t>
      </w:r>
    </w:p>
    <w:p w:rsidR="00C53714" w:rsidRDefault="00103E34" w:rsidP="005F6715">
      <w:pPr>
        <w:pStyle w:val="ListParagraph"/>
        <w:numPr>
          <w:ilvl w:val="0"/>
          <w:numId w:val="2"/>
        </w:numPr>
      </w:pPr>
      <w:r>
        <w:t>Help those in need (Group A)</w:t>
      </w:r>
    </w:p>
    <w:p w:rsidR="00000B56" w:rsidRDefault="00F54FB1" w:rsidP="00C53714">
      <w:r>
        <w:t>What problems group B encountered?</w:t>
      </w:r>
    </w:p>
    <w:p w:rsidR="00C53714" w:rsidRDefault="00391C49" w:rsidP="005F6715">
      <w:pPr>
        <w:pStyle w:val="ListParagraph"/>
        <w:numPr>
          <w:ilvl w:val="0"/>
          <w:numId w:val="2"/>
        </w:numPr>
      </w:pPr>
      <w:r>
        <w:t xml:space="preserve"> </w:t>
      </w:r>
      <w:r w:rsidR="009B2C08">
        <w:t xml:space="preserve">  </w:t>
      </w:r>
    </w:p>
    <w:p w:rsidR="00000B56" w:rsidRDefault="00000B56" w:rsidP="00000B56"/>
    <w:sectPr w:rsidR="00000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624"/>
    <w:multiLevelType w:val="hybridMultilevel"/>
    <w:tmpl w:val="18D65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02180"/>
    <w:multiLevelType w:val="hybridMultilevel"/>
    <w:tmpl w:val="E6A61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C6C1C"/>
    <w:multiLevelType w:val="hybridMultilevel"/>
    <w:tmpl w:val="62A00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65F05"/>
    <w:multiLevelType w:val="hybridMultilevel"/>
    <w:tmpl w:val="FDD45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46AD9"/>
    <w:multiLevelType w:val="hybridMultilevel"/>
    <w:tmpl w:val="B67AD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200D4"/>
    <w:multiLevelType w:val="hybridMultilevel"/>
    <w:tmpl w:val="E83C0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85A99"/>
    <w:multiLevelType w:val="hybridMultilevel"/>
    <w:tmpl w:val="EC40E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D0215"/>
    <w:multiLevelType w:val="hybridMultilevel"/>
    <w:tmpl w:val="2D905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56"/>
    <w:rsid w:val="00000B56"/>
    <w:rsid w:val="00024B7B"/>
    <w:rsid w:val="00103E34"/>
    <w:rsid w:val="001807D9"/>
    <w:rsid w:val="00391C49"/>
    <w:rsid w:val="003A1C8B"/>
    <w:rsid w:val="005F6715"/>
    <w:rsid w:val="00714E2E"/>
    <w:rsid w:val="00783426"/>
    <w:rsid w:val="00815B45"/>
    <w:rsid w:val="00817A4B"/>
    <w:rsid w:val="009B2C08"/>
    <w:rsid w:val="00BD7D04"/>
    <w:rsid w:val="00C53714"/>
    <w:rsid w:val="00C66663"/>
    <w:rsid w:val="00D14826"/>
    <w:rsid w:val="00DB64A2"/>
    <w:rsid w:val="00F54FB1"/>
    <w:rsid w:val="00F6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791D"/>
  <w15:chartTrackingRefBased/>
  <w15:docId w15:val="{23F1E5B7-C114-4179-A91F-B303431F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B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C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C0CCC9A.dotm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2017-11-20T10:17:00Z</cp:lastPrinted>
  <dcterms:created xsi:type="dcterms:W3CDTF">2017-11-20T10:53:00Z</dcterms:created>
  <dcterms:modified xsi:type="dcterms:W3CDTF">2017-11-20T10:53:00Z</dcterms:modified>
</cp:coreProperties>
</file>
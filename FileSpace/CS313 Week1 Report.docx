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7D9" w:rsidRDefault="00000B56" w:rsidP="00000B56">
      <w:r>
        <w:t>What did we do so far?</w:t>
      </w:r>
    </w:p>
    <w:p w:rsidR="00000B56" w:rsidRDefault="00000B56" w:rsidP="00000B56">
      <w:pPr>
        <w:pStyle w:val="ListParagraph"/>
        <w:numPr>
          <w:ilvl w:val="0"/>
          <w:numId w:val="2"/>
        </w:numPr>
      </w:pPr>
      <w:r>
        <w:t>Split into 2 groups to work on the tasks separately</w:t>
      </w:r>
    </w:p>
    <w:p w:rsidR="00000B56" w:rsidRDefault="00000B56" w:rsidP="00000B56">
      <w:pPr>
        <w:pStyle w:val="ListParagraph"/>
        <w:numPr>
          <w:ilvl w:val="0"/>
          <w:numId w:val="2"/>
        </w:numPr>
      </w:pPr>
      <w:r>
        <w:t>Performed resource gathering and research</w:t>
      </w:r>
    </w:p>
    <w:p w:rsidR="00000B56" w:rsidRDefault="00000B56" w:rsidP="00000B56">
      <w:r>
        <w:t xml:space="preserve">What did group </w:t>
      </w:r>
      <w:proofErr w:type="gramStart"/>
      <w:r>
        <w:t>A</w:t>
      </w:r>
      <w:proofErr w:type="gramEnd"/>
      <w:r>
        <w:t xml:space="preserve"> do?</w:t>
      </w:r>
    </w:p>
    <w:p w:rsidR="00000B56" w:rsidRDefault="00000B56" w:rsidP="00000B56">
      <w:pPr>
        <w:pStyle w:val="ListParagraph"/>
        <w:numPr>
          <w:ilvl w:val="0"/>
          <w:numId w:val="3"/>
        </w:numPr>
      </w:pPr>
      <w:bookmarkStart w:id="0" w:name="_GoBack"/>
      <w:bookmarkEnd w:id="0"/>
      <w:r>
        <w:t>Worked on the overall design, structure of the code</w:t>
      </w:r>
    </w:p>
    <w:p w:rsidR="00000B56" w:rsidRDefault="00000B56" w:rsidP="00000B56">
      <w:pPr>
        <w:pStyle w:val="ListParagraph"/>
        <w:numPr>
          <w:ilvl w:val="0"/>
          <w:numId w:val="3"/>
        </w:numPr>
      </w:pPr>
      <w:r>
        <w:t>Performed research on locks and synchronisation</w:t>
      </w:r>
    </w:p>
    <w:p w:rsidR="00000B56" w:rsidRDefault="00000B56" w:rsidP="00000B56">
      <w:r>
        <w:t xml:space="preserve">What </w:t>
      </w:r>
      <w:r>
        <w:t>is group</w:t>
      </w:r>
      <w:r>
        <w:t xml:space="preserve"> </w:t>
      </w:r>
      <w:proofErr w:type="gramStart"/>
      <w:r>
        <w:t>A</w:t>
      </w:r>
      <w:proofErr w:type="gramEnd"/>
      <w:r>
        <w:t xml:space="preserve"> </w:t>
      </w:r>
      <w:r>
        <w:t>planning to do</w:t>
      </w:r>
      <w:r>
        <w:t>?</w:t>
      </w:r>
    </w:p>
    <w:p w:rsidR="00000B56" w:rsidRDefault="00000B56" w:rsidP="00000B56">
      <w:pPr>
        <w:pStyle w:val="ListParagraph"/>
        <w:numPr>
          <w:ilvl w:val="0"/>
          <w:numId w:val="4"/>
        </w:numPr>
      </w:pPr>
      <w:r>
        <w:t>Finish up the design of the application</w:t>
      </w:r>
    </w:p>
    <w:p w:rsidR="00000B56" w:rsidRDefault="00000B56" w:rsidP="00000B56">
      <w:pPr>
        <w:pStyle w:val="ListParagraph"/>
        <w:numPr>
          <w:ilvl w:val="0"/>
          <w:numId w:val="4"/>
        </w:numPr>
      </w:pPr>
      <w:r>
        <w:t>Start working on implementation</w:t>
      </w:r>
    </w:p>
    <w:p w:rsidR="00000B56" w:rsidRDefault="00000B56" w:rsidP="00000B56">
      <w:r>
        <w:t>What did group B do?</w:t>
      </w:r>
    </w:p>
    <w:p w:rsidR="00000B56" w:rsidRDefault="00000B56" w:rsidP="00000B56">
      <w:pPr>
        <w:pStyle w:val="ListParagraph"/>
        <w:numPr>
          <w:ilvl w:val="0"/>
          <w:numId w:val="2"/>
        </w:numPr>
      </w:pPr>
      <w:r>
        <w:t>Started working on the design and architecture</w:t>
      </w:r>
    </w:p>
    <w:p w:rsidR="00000B56" w:rsidRDefault="00000B56" w:rsidP="00000B56">
      <w:pPr>
        <w:pStyle w:val="ListParagraph"/>
        <w:numPr>
          <w:ilvl w:val="0"/>
          <w:numId w:val="2"/>
        </w:numPr>
      </w:pPr>
      <w:r>
        <w:t>Started implementing the thread observation</w:t>
      </w:r>
    </w:p>
    <w:p w:rsidR="00000B56" w:rsidRDefault="00000B56" w:rsidP="00000B56">
      <w:r>
        <w:t>What is group B planning to do?</w:t>
      </w:r>
    </w:p>
    <w:p w:rsidR="00000B56" w:rsidRDefault="00000B56" w:rsidP="00000B56">
      <w:pPr>
        <w:pStyle w:val="ListParagraph"/>
        <w:numPr>
          <w:ilvl w:val="0"/>
          <w:numId w:val="2"/>
        </w:numPr>
      </w:pPr>
      <w:r>
        <w:t>Finish up the design of the application</w:t>
      </w:r>
    </w:p>
    <w:p w:rsidR="00000B56" w:rsidRDefault="00000B56" w:rsidP="00000B56">
      <w:pPr>
        <w:pStyle w:val="ListParagraph"/>
        <w:numPr>
          <w:ilvl w:val="0"/>
          <w:numId w:val="2"/>
        </w:numPr>
      </w:pPr>
      <w:r>
        <w:t>Start working on implementation</w:t>
      </w:r>
    </w:p>
    <w:p w:rsidR="00000B56" w:rsidRDefault="00000B56" w:rsidP="00000B56"/>
    <w:p w:rsidR="00000B56" w:rsidRDefault="00000B56" w:rsidP="00000B56"/>
    <w:p w:rsidR="00000B56" w:rsidRDefault="00000B56" w:rsidP="00000B56"/>
    <w:sectPr w:rsidR="00000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C6C1C"/>
    <w:multiLevelType w:val="hybridMultilevel"/>
    <w:tmpl w:val="62A00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46AD9"/>
    <w:multiLevelType w:val="hybridMultilevel"/>
    <w:tmpl w:val="B67AD7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200D4"/>
    <w:multiLevelType w:val="hybridMultilevel"/>
    <w:tmpl w:val="72A00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85A99"/>
    <w:multiLevelType w:val="hybridMultilevel"/>
    <w:tmpl w:val="EC40E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B56"/>
    <w:rsid w:val="00000B56"/>
    <w:rsid w:val="001807D9"/>
    <w:rsid w:val="00D1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21FA1"/>
  <w15:chartTrackingRefBased/>
  <w15:docId w15:val="{23F1E5B7-C114-4179-A91F-B303431FC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3413BE17.dotm</Template>
  <TotalTime>32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2017-10-09T08:46:00Z</dcterms:created>
  <dcterms:modified xsi:type="dcterms:W3CDTF">2017-10-09T09:18:00Z</dcterms:modified>
</cp:coreProperties>
</file>